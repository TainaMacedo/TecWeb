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56358" w14:textId="646CF8AB" w:rsidR="007859A7" w:rsidRPr="00FA1E00" w:rsidRDefault="6FDEEBEF" w:rsidP="6FDEEBEF">
      <w:pPr>
        <w:pStyle w:val="Ttulo"/>
        <w:rPr>
          <w:b/>
          <w:bCs/>
        </w:rPr>
      </w:pPr>
      <w:r w:rsidRPr="6FDEEBEF">
        <w:rPr>
          <w:b/>
          <w:bCs/>
        </w:rPr>
        <w:t>Exercício Prático - Revisão</w:t>
      </w:r>
    </w:p>
    <w:p w14:paraId="0EB1CDFC" w14:textId="598E1ED9" w:rsidR="6FDEEBEF" w:rsidRDefault="6FDEEBEF" w:rsidP="6FDEEBEF">
      <w:r w:rsidRPr="6FDEEBEF">
        <w:rPr>
          <w:b/>
          <w:bCs/>
        </w:rPr>
        <w:t xml:space="preserve">Regras para a entrega: </w:t>
      </w:r>
      <w:r>
        <w:t>Esse exercício é apenas para revisar os conceitos aprendidos em aula esse primeiro bimestre. A página construída aqui irá revisar os conteúdos de HTML, CSS e JavaScript necessários para a primeira prova.</w:t>
      </w:r>
    </w:p>
    <w:p w14:paraId="6B3BDA67" w14:textId="443EA7A2" w:rsidR="00860AEE" w:rsidRDefault="00860AEE" w:rsidP="6FDEEBEF"/>
    <w:p w14:paraId="22843053" w14:textId="11F716BA" w:rsidR="00860AEE" w:rsidRDefault="00860AEE" w:rsidP="6FDEEBEF">
      <w:r>
        <w:t>No SmartClass também está um zip com arquivos para auxiliar no exercício.</w:t>
      </w:r>
      <w:r w:rsidR="007113B9">
        <w:t xml:space="preserve"> Crie um zip com todos os arquivos necessários e me envie por e-mail se quiser uma correção.</w:t>
      </w:r>
      <w:bookmarkStart w:id="0" w:name="_GoBack"/>
      <w:bookmarkEnd w:id="0"/>
    </w:p>
    <w:p w14:paraId="72D96906" w14:textId="77777777" w:rsidR="00BE7E7E" w:rsidRDefault="00BE7E7E" w:rsidP="00BE7E7E"/>
    <w:p w14:paraId="13DDDDA2" w14:textId="37A5FCE2" w:rsidR="6FDEEBEF" w:rsidRDefault="6FDEEBEF" w:rsidP="6FDEEBEF">
      <w:r>
        <w:t>Todo esse exercício consiste em apenas uma única página, mas cuja funcionalidade englobará tudo feito em uma aula. O exercício é dividido em partes para que vocês consigam ver todo o conteúdo. Os critérios para o exercício são:</w:t>
      </w:r>
    </w:p>
    <w:p w14:paraId="1EB106A9" w14:textId="5D1EE058" w:rsidR="6FDEEBEF" w:rsidRDefault="6FDEEBEF" w:rsidP="6FDEEBEF"/>
    <w:p w14:paraId="4C5FD69E" w14:textId="7A3B5C3D" w:rsidR="6FDEEBEF" w:rsidRDefault="6FDEEBEF" w:rsidP="6FDEEBEF">
      <w:pPr>
        <w:pStyle w:val="PargrafodaLista"/>
        <w:numPr>
          <w:ilvl w:val="0"/>
          <w:numId w:val="1"/>
        </w:numPr>
        <w:rPr>
          <w:szCs w:val="24"/>
        </w:rPr>
      </w:pPr>
      <w:r>
        <w:t>Utilização correta do HTML5 (sintaxe e semântica).</w:t>
      </w:r>
    </w:p>
    <w:p w14:paraId="17983EA3" w14:textId="2A50AD03" w:rsidR="6FDEEBEF" w:rsidRDefault="6FDEEBEF" w:rsidP="6FDEEBEF">
      <w:pPr>
        <w:pStyle w:val="PargrafodaLista"/>
        <w:numPr>
          <w:ilvl w:val="0"/>
          <w:numId w:val="1"/>
        </w:numPr>
        <w:rPr>
          <w:szCs w:val="24"/>
        </w:rPr>
      </w:pPr>
      <w:r>
        <w:t>Não usar as tags proibidas (</w:t>
      </w:r>
      <w:r w:rsidRPr="00ED28AB">
        <w:rPr>
          <w:b/>
        </w:rPr>
        <w:t>center</w:t>
      </w:r>
      <w:r>
        <w:t xml:space="preserve">, </w:t>
      </w:r>
      <w:r w:rsidRPr="00ED28AB">
        <w:rPr>
          <w:b/>
        </w:rPr>
        <w:t>font</w:t>
      </w:r>
      <w:r>
        <w:t xml:space="preserve">, </w:t>
      </w:r>
      <w:r w:rsidRPr="00ED28AB">
        <w:rPr>
          <w:b/>
        </w:rPr>
        <w:t>b</w:t>
      </w:r>
      <w:r>
        <w:t xml:space="preserve"> e </w:t>
      </w:r>
      <w:r w:rsidRPr="00ED28AB">
        <w:rPr>
          <w:b/>
        </w:rPr>
        <w:t>i</w:t>
      </w:r>
      <w:r>
        <w:t>).</w:t>
      </w:r>
    </w:p>
    <w:p w14:paraId="6572393D" w14:textId="5FE318D7" w:rsidR="6FDEEBEF" w:rsidRPr="00F656DA" w:rsidRDefault="764B8874" w:rsidP="764B8874">
      <w:pPr>
        <w:pStyle w:val="PargrafodaLista"/>
        <w:numPr>
          <w:ilvl w:val="0"/>
          <w:numId w:val="1"/>
        </w:numPr>
        <w:rPr>
          <w:szCs w:val="24"/>
        </w:rPr>
      </w:pPr>
      <w:r>
        <w:t>Sem usar id's para regras de CSS</w:t>
      </w:r>
    </w:p>
    <w:p w14:paraId="104C4530" w14:textId="3AE2080A" w:rsidR="00F656DA" w:rsidRDefault="00F656DA" w:rsidP="00F656DA"/>
    <w:p w14:paraId="5D7DB6FE" w14:textId="0C554665" w:rsidR="00F656DA" w:rsidRDefault="00F656DA" w:rsidP="00F656DA">
      <w:pPr>
        <w:rPr>
          <w:b/>
          <w:sz w:val="28"/>
          <w:szCs w:val="28"/>
        </w:rPr>
      </w:pPr>
      <w:r w:rsidRPr="00556C4A">
        <w:rPr>
          <w:b/>
          <w:sz w:val="28"/>
          <w:szCs w:val="28"/>
        </w:rPr>
        <w:t>Parte I – Estrutura em HTML</w:t>
      </w:r>
    </w:p>
    <w:p w14:paraId="13DE7698" w14:textId="53028381" w:rsidR="00556C4A" w:rsidRDefault="00556C4A" w:rsidP="00F656DA">
      <w:pPr>
        <w:rPr>
          <w:szCs w:val="24"/>
        </w:rPr>
      </w:pPr>
      <w:r>
        <w:rPr>
          <w:szCs w:val="24"/>
        </w:rPr>
        <w:t xml:space="preserve">Construa um arquivo </w:t>
      </w:r>
      <w:r w:rsidRPr="008C7B5A">
        <w:rPr>
          <w:b/>
          <w:szCs w:val="24"/>
        </w:rPr>
        <w:t>pagina.html</w:t>
      </w:r>
      <w:r w:rsidR="008C7B5A">
        <w:rPr>
          <w:b/>
          <w:szCs w:val="24"/>
        </w:rPr>
        <w:t>.</w:t>
      </w:r>
      <w:r w:rsidR="008C7B5A">
        <w:rPr>
          <w:szCs w:val="24"/>
        </w:rPr>
        <w:t xml:space="preserve"> Nesse arquivo, construa uma página HTML com as seguintes seções:</w:t>
      </w:r>
    </w:p>
    <w:p w14:paraId="0CA6279D" w14:textId="137EE36B" w:rsidR="008C7B5A" w:rsidRDefault="008C7B5A" w:rsidP="008C7B5A">
      <w:pPr>
        <w:pStyle w:val="PargrafodaLista"/>
        <w:numPr>
          <w:ilvl w:val="0"/>
          <w:numId w:val="34"/>
        </w:numPr>
        <w:rPr>
          <w:szCs w:val="24"/>
        </w:rPr>
      </w:pPr>
      <w:r w:rsidRPr="008C7B5A">
        <w:rPr>
          <w:b/>
          <w:szCs w:val="24"/>
        </w:rPr>
        <w:t>Título:</w:t>
      </w:r>
      <w:r>
        <w:rPr>
          <w:szCs w:val="24"/>
        </w:rPr>
        <w:t xml:space="preserve"> Exercício de Revisão</w:t>
      </w:r>
    </w:p>
    <w:p w14:paraId="154A5DAA" w14:textId="77777777" w:rsidR="0065456B" w:rsidRDefault="006E48DE" w:rsidP="008C7B5A">
      <w:pPr>
        <w:pStyle w:val="PargrafodaLista"/>
        <w:numPr>
          <w:ilvl w:val="0"/>
          <w:numId w:val="34"/>
        </w:numPr>
        <w:rPr>
          <w:szCs w:val="24"/>
        </w:rPr>
      </w:pPr>
      <w:r>
        <w:rPr>
          <w:b/>
          <w:szCs w:val="24"/>
        </w:rPr>
        <w:t xml:space="preserve">Cabeçalho: </w:t>
      </w:r>
      <w:r w:rsidR="0065456B">
        <w:rPr>
          <w:szCs w:val="24"/>
        </w:rPr>
        <w:t>Deve ter o logo da Impacta do lado esquerdo e o texto Exercício de Revisão ao lado direito. Abaixo disso, a navegação da página.</w:t>
      </w:r>
    </w:p>
    <w:p w14:paraId="7EAB7A47" w14:textId="5680F05A" w:rsidR="008C7B5A" w:rsidRDefault="00082ED9" w:rsidP="008C7B5A">
      <w:pPr>
        <w:pStyle w:val="PargrafodaLista"/>
        <w:numPr>
          <w:ilvl w:val="0"/>
          <w:numId w:val="34"/>
        </w:numPr>
        <w:rPr>
          <w:b/>
          <w:szCs w:val="24"/>
        </w:rPr>
      </w:pPr>
      <w:r w:rsidRPr="00ED28AB">
        <w:rPr>
          <w:b/>
          <w:szCs w:val="24"/>
        </w:rPr>
        <w:t>Navegação</w:t>
      </w:r>
      <w:r w:rsidR="00ED28AB">
        <w:rPr>
          <w:b/>
          <w:szCs w:val="24"/>
        </w:rPr>
        <w:t xml:space="preserve">: </w:t>
      </w:r>
      <w:r w:rsidR="00ED28AB">
        <w:rPr>
          <w:szCs w:val="24"/>
        </w:rPr>
        <w:t>A navegação deve fazer parte do cabeçalho. Na navegação deve haver um link para cada seção do documento</w:t>
      </w:r>
      <w:r w:rsidR="00860AEE">
        <w:rPr>
          <w:szCs w:val="24"/>
        </w:rPr>
        <w:t>, Essa navegação deve estar em uma lista não ordenada</w:t>
      </w:r>
      <w:r w:rsidR="00ED28AB">
        <w:rPr>
          <w:b/>
          <w:szCs w:val="24"/>
        </w:rPr>
        <w:t>.</w:t>
      </w:r>
    </w:p>
    <w:p w14:paraId="7F8E0723" w14:textId="399A304D" w:rsidR="00ED28AB" w:rsidRDefault="00ED28AB" w:rsidP="008C7B5A">
      <w:pPr>
        <w:pStyle w:val="PargrafodaLista"/>
        <w:numPr>
          <w:ilvl w:val="0"/>
          <w:numId w:val="34"/>
        </w:numPr>
        <w:rPr>
          <w:b/>
          <w:szCs w:val="24"/>
        </w:rPr>
      </w:pPr>
      <w:r>
        <w:rPr>
          <w:b/>
          <w:szCs w:val="24"/>
        </w:rPr>
        <w:t xml:space="preserve">Seção 1 – Descrição: </w:t>
      </w:r>
      <w:r>
        <w:rPr>
          <w:szCs w:val="24"/>
        </w:rPr>
        <w:t xml:space="preserve">Copie o texto </w:t>
      </w:r>
      <w:r w:rsidR="00860AEE">
        <w:rPr>
          <w:szCs w:val="24"/>
        </w:rPr>
        <w:t xml:space="preserve">da parte de descrição </w:t>
      </w:r>
      <w:r>
        <w:rPr>
          <w:szCs w:val="24"/>
        </w:rPr>
        <w:t xml:space="preserve">do arquivo </w:t>
      </w:r>
      <w:r w:rsidRPr="00ED28AB">
        <w:rPr>
          <w:i/>
          <w:szCs w:val="24"/>
        </w:rPr>
        <w:t>textos.txt</w:t>
      </w:r>
      <w:r w:rsidR="00860AEE">
        <w:rPr>
          <w:szCs w:val="24"/>
        </w:rPr>
        <w:t xml:space="preserve">. O texto deve estar separado em três parágrafos. Antes do </w:t>
      </w:r>
      <w:r w:rsidR="00860AEE">
        <w:rPr>
          <w:szCs w:val="24"/>
        </w:rPr>
        <w:lastRenderedPageBreak/>
        <w:t>primeiro parágrafo deve haver uma imagem (300.png) e entre o segundo e o terceiro também (importa duas vezes a mesma imagem).</w:t>
      </w:r>
    </w:p>
    <w:p w14:paraId="0B1B9497" w14:textId="2548145A" w:rsidR="00ED28AB" w:rsidRDefault="00181ECD" w:rsidP="008C7B5A">
      <w:pPr>
        <w:pStyle w:val="PargrafodaLista"/>
        <w:numPr>
          <w:ilvl w:val="0"/>
          <w:numId w:val="34"/>
        </w:numPr>
        <w:rPr>
          <w:b/>
          <w:szCs w:val="24"/>
        </w:rPr>
      </w:pPr>
      <w:r>
        <w:rPr>
          <w:b/>
          <w:szCs w:val="24"/>
        </w:rPr>
        <w:t xml:space="preserve">Seção </w:t>
      </w:r>
      <w:r w:rsidR="00ED28AB">
        <w:rPr>
          <w:b/>
          <w:szCs w:val="24"/>
        </w:rPr>
        <w:t>2 – Listagens:</w:t>
      </w:r>
      <w:r w:rsidR="00860AEE">
        <w:rPr>
          <w:b/>
          <w:szCs w:val="24"/>
        </w:rPr>
        <w:t xml:space="preserve"> </w:t>
      </w:r>
      <w:r>
        <w:rPr>
          <w:szCs w:val="24"/>
        </w:rPr>
        <w:t xml:space="preserve">Construa duas listas, a primeira ordenada e a segunda não ordenada. Use o conteúdo do arquivo </w:t>
      </w:r>
      <w:r>
        <w:rPr>
          <w:i/>
          <w:szCs w:val="24"/>
        </w:rPr>
        <w:t>textos.txt</w:t>
      </w:r>
      <w:r>
        <w:rPr>
          <w:szCs w:val="24"/>
        </w:rPr>
        <w:t xml:space="preserve"> para cada uma.</w:t>
      </w:r>
    </w:p>
    <w:p w14:paraId="09828918" w14:textId="6BD4853C" w:rsidR="00ED28AB" w:rsidRDefault="00181ECD" w:rsidP="008C7B5A">
      <w:pPr>
        <w:pStyle w:val="PargrafodaLista"/>
        <w:numPr>
          <w:ilvl w:val="0"/>
          <w:numId w:val="34"/>
        </w:numPr>
        <w:rPr>
          <w:b/>
          <w:szCs w:val="24"/>
        </w:rPr>
      </w:pPr>
      <w:r>
        <w:rPr>
          <w:b/>
          <w:szCs w:val="24"/>
        </w:rPr>
        <w:t xml:space="preserve">Seção </w:t>
      </w:r>
      <w:r w:rsidR="00ED28AB">
        <w:rPr>
          <w:b/>
          <w:szCs w:val="24"/>
        </w:rPr>
        <w:t>3 – Formulário:</w:t>
      </w:r>
      <w:r w:rsidR="00860AEE">
        <w:rPr>
          <w:b/>
          <w:szCs w:val="24"/>
        </w:rPr>
        <w:t xml:space="preserve"> </w:t>
      </w:r>
      <w:r w:rsidR="00860AEE">
        <w:rPr>
          <w:szCs w:val="24"/>
        </w:rPr>
        <w:t>Construa um formulário para coletar as seguintes informações: nome completo, cor favorita, nascimento e salário. Coloque um botão de enviar e outro de limpar o formulário. Use as tags específicas do formulário (form, label, inputs).</w:t>
      </w:r>
    </w:p>
    <w:p w14:paraId="782121C8" w14:textId="0EA1C46B" w:rsidR="00ED28AB" w:rsidRDefault="00ED28AB" w:rsidP="008C7B5A">
      <w:pPr>
        <w:pStyle w:val="PargrafodaLista"/>
        <w:numPr>
          <w:ilvl w:val="0"/>
          <w:numId w:val="34"/>
        </w:numPr>
        <w:rPr>
          <w:b/>
          <w:szCs w:val="24"/>
        </w:rPr>
      </w:pPr>
      <w:r>
        <w:rPr>
          <w:b/>
          <w:szCs w:val="24"/>
        </w:rPr>
        <w:t xml:space="preserve">Seção 4 – Tabela: </w:t>
      </w:r>
      <w:r w:rsidR="00181ECD">
        <w:rPr>
          <w:szCs w:val="24"/>
        </w:rPr>
        <w:t xml:space="preserve">Construa uma tabela que represente o resultado da inserção dos formulários. A tabela deve ter já pronta um cabeçalho com as seguintes colunas: Nome | Cor Favorita | Nascimento | Salário. </w:t>
      </w:r>
    </w:p>
    <w:p w14:paraId="7E5905F7" w14:textId="0492E6BE" w:rsidR="00ED28AB" w:rsidRPr="00ED28AB" w:rsidRDefault="00ED28AB" w:rsidP="008C7B5A">
      <w:pPr>
        <w:pStyle w:val="PargrafodaLista"/>
        <w:numPr>
          <w:ilvl w:val="0"/>
          <w:numId w:val="34"/>
        </w:numPr>
        <w:rPr>
          <w:b/>
          <w:szCs w:val="24"/>
        </w:rPr>
      </w:pPr>
      <w:r>
        <w:rPr>
          <w:b/>
          <w:szCs w:val="24"/>
        </w:rPr>
        <w:t xml:space="preserve">Rodapé – </w:t>
      </w:r>
      <w:r>
        <w:rPr>
          <w:szCs w:val="24"/>
        </w:rPr>
        <w:t xml:space="preserve">Faça um estilo próprio para o rodapé e coloque apenas o texto: </w:t>
      </w:r>
      <w:r w:rsidRPr="00ED28AB">
        <w:rPr>
          <w:i/>
          <w:szCs w:val="24"/>
        </w:rPr>
        <w:t>Exercício de revisão da P1 2017-2</w:t>
      </w:r>
      <w:r>
        <w:rPr>
          <w:b/>
          <w:szCs w:val="24"/>
        </w:rPr>
        <w:t xml:space="preserve"> </w:t>
      </w:r>
    </w:p>
    <w:p w14:paraId="4AACDBCE" w14:textId="77777777" w:rsidR="008C7B5A" w:rsidRDefault="008C7B5A" w:rsidP="00F656DA">
      <w:pPr>
        <w:rPr>
          <w:szCs w:val="24"/>
        </w:rPr>
      </w:pPr>
    </w:p>
    <w:p w14:paraId="0FFA0C1B" w14:textId="17EBC832" w:rsidR="00181ECD" w:rsidRDefault="00181ECD" w:rsidP="00181ECD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 II</w:t>
      </w:r>
      <w:r w:rsidRPr="00556C4A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Estilizando com CSS:</w:t>
      </w:r>
    </w:p>
    <w:p w14:paraId="54C8016E" w14:textId="28BE319D" w:rsidR="00181ECD" w:rsidRDefault="00181ECD" w:rsidP="00181ECD">
      <w:pPr>
        <w:rPr>
          <w:szCs w:val="24"/>
        </w:rPr>
      </w:pPr>
      <w:r>
        <w:rPr>
          <w:szCs w:val="24"/>
        </w:rPr>
        <w:t>Aplique as seguintes regras em cada seção:</w:t>
      </w:r>
    </w:p>
    <w:p w14:paraId="412D973A" w14:textId="77777777" w:rsidR="00181ECD" w:rsidRDefault="00181ECD" w:rsidP="00181ECD">
      <w:pPr>
        <w:rPr>
          <w:szCs w:val="24"/>
        </w:rPr>
      </w:pPr>
    </w:p>
    <w:p w14:paraId="7402C14A" w14:textId="50B5CB8C" w:rsidR="00181ECD" w:rsidRPr="00646465" w:rsidRDefault="00181ECD" w:rsidP="00181ECD">
      <w:pPr>
        <w:pStyle w:val="PargrafodaLista"/>
        <w:numPr>
          <w:ilvl w:val="0"/>
          <w:numId w:val="35"/>
        </w:numPr>
        <w:rPr>
          <w:b/>
          <w:szCs w:val="24"/>
        </w:rPr>
      </w:pPr>
      <w:r w:rsidRPr="00181ECD">
        <w:rPr>
          <w:b/>
          <w:szCs w:val="24"/>
        </w:rPr>
        <w:t>Cabeçalho</w:t>
      </w:r>
      <w:r>
        <w:rPr>
          <w:b/>
          <w:szCs w:val="24"/>
        </w:rPr>
        <w:t xml:space="preserve">: </w:t>
      </w:r>
      <w:r w:rsidR="00646465">
        <w:rPr>
          <w:szCs w:val="24"/>
        </w:rPr>
        <w:t>Fundo azul e texto branco. Deve ter borda inferior apenas, preta e com grossura de 2px. O texto e a imagem deve</w:t>
      </w:r>
      <w:r w:rsidR="007B0D05">
        <w:rPr>
          <w:szCs w:val="24"/>
        </w:rPr>
        <w:t>m</w:t>
      </w:r>
      <w:r w:rsidR="00646465">
        <w:rPr>
          <w:szCs w:val="24"/>
        </w:rPr>
        <w:t xml:space="preserve"> estar centralizados verticalmente.</w:t>
      </w:r>
    </w:p>
    <w:p w14:paraId="3A86D815" w14:textId="4D70D6DB" w:rsidR="00646465" w:rsidRPr="007B0D05" w:rsidRDefault="00646465" w:rsidP="00181ECD">
      <w:pPr>
        <w:pStyle w:val="PargrafodaLista"/>
        <w:numPr>
          <w:ilvl w:val="0"/>
          <w:numId w:val="35"/>
        </w:numPr>
        <w:rPr>
          <w:b/>
          <w:szCs w:val="24"/>
        </w:rPr>
      </w:pPr>
      <w:r>
        <w:rPr>
          <w:b/>
          <w:szCs w:val="24"/>
        </w:rPr>
        <w:t>Navegação:</w:t>
      </w:r>
      <w:r>
        <w:rPr>
          <w:szCs w:val="24"/>
        </w:rPr>
        <w:t xml:space="preserve"> Cada link deve parecer um botão: perder o sublinhado</w:t>
      </w:r>
      <w:r w:rsidR="007B0D05">
        <w:rPr>
          <w:szCs w:val="24"/>
        </w:rPr>
        <w:t>, ter borda de 1px branca e redonda (5px)</w:t>
      </w:r>
      <w:r>
        <w:rPr>
          <w:szCs w:val="24"/>
        </w:rPr>
        <w:t>, texto branco e negrito, cor de fundo padrão igual ao do cabeçalho, cor de fundo vermelho quando o mouse estiver em cima e cor do fundo verde quando estiver sendo clicado.</w:t>
      </w:r>
    </w:p>
    <w:p w14:paraId="389F2C3C" w14:textId="7B7421CA" w:rsidR="007B0D05" w:rsidRPr="007B0D05" w:rsidRDefault="007B0D05" w:rsidP="00181ECD">
      <w:pPr>
        <w:pStyle w:val="PargrafodaLista"/>
        <w:numPr>
          <w:ilvl w:val="0"/>
          <w:numId w:val="35"/>
        </w:numPr>
        <w:rPr>
          <w:b/>
          <w:szCs w:val="24"/>
        </w:rPr>
      </w:pPr>
      <w:r>
        <w:rPr>
          <w:b/>
          <w:szCs w:val="24"/>
        </w:rPr>
        <w:t>Seção 1:</w:t>
      </w:r>
      <w:r>
        <w:rPr>
          <w:szCs w:val="24"/>
        </w:rPr>
        <w:t xml:space="preserve"> Troque a fonte para Times New Roman de todos os parágrafos, tamanho 14px. </w:t>
      </w:r>
    </w:p>
    <w:p w14:paraId="4F7F91AA" w14:textId="57922D9D" w:rsidR="007B0D05" w:rsidRPr="007B0D05" w:rsidRDefault="007B0D05" w:rsidP="00181ECD">
      <w:pPr>
        <w:pStyle w:val="PargrafodaLista"/>
        <w:numPr>
          <w:ilvl w:val="0"/>
          <w:numId w:val="35"/>
        </w:numPr>
        <w:rPr>
          <w:b/>
          <w:szCs w:val="24"/>
        </w:rPr>
      </w:pPr>
      <w:r>
        <w:rPr>
          <w:b/>
          <w:szCs w:val="24"/>
        </w:rPr>
        <w:t xml:space="preserve">Seção 2: </w:t>
      </w:r>
      <w:r>
        <w:rPr>
          <w:szCs w:val="24"/>
        </w:rPr>
        <w:t xml:space="preserve">Remova o indicador das listas (ponto e números). Faça os itens da lista ordenada terem texto preto, fundo cinza, borda preta redonda (1px e 5px) e os da lista não ordenada terem texto branco, fundo azul e borda branca redonda (1px e 5px). Quando o mouse estiver </w:t>
      </w:r>
      <w:r>
        <w:rPr>
          <w:szCs w:val="24"/>
        </w:rPr>
        <w:lastRenderedPageBreak/>
        <w:t>em cima de um item da lista ordenada, ele deve ter o fundo verde e o texto vermelho e a lista não ordenada o contrário (texto verde e fundo vermelho).</w:t>
      </w:r>
    </w:p>
    <w:p w14:paraId="0A3DFAAC" w14:textId="77777777" w:rsidR="007B0D05" w:rsidRPr="007B0D05" w:rsidRDefault="007B0D05" w:rsidP="00181ECD">
      <w:pPr>
        <w:pStyle w:val="PargrafodaLista"/>
        <w:numPr>
          <w:ilvl w:val="0"/>
          <w:numId w:val="35"/>
        </w:numPr>
        <w:rPr>
          <w:b/>
          <w:szCs w:val="24"/>
        </w:rPr>
      </w:pPr>
      <w:r>
        <w:rPr>
          <w:b/>
          <w:szCs w:val="24"/>
        </w:rPr>
        <w:t>Seção 3:</w:t>
      </w:r>
      <w:r>
        <w:rPr>
          <w:szCs w:val="24"/>
        </w:rPr>
        <w:t xml:space="preserve"> Faça todas as etiquetas do campo terem texto em negrito. Campos quando em foco devem deixar o fundo verde claro (qualquer tom)</w:t>
      </w:r>
    </w:p>
    <w:p w14:paraId="46AC35A1" w14:textId="30096778" w:rsidR="007B0D05" w:rsidRPr="007B0D05" w:rsidRDefault="007B0D05" w:rsidP="00181ECD">
      <w:pPr>
        <w:pStyle w:val="PargrafodaLista"/>
        <w:numPr>
          <w:ilvl w:val="0"/>
          <w:numId w:val="35"/>
        </w:numPr>
        <w:rPr>
          <w:b/>
          <w:szCs w:val="24"/>
        </w:rPr>
      </w:pPr>
      <w:r>
        <w:rPr>
          <w:b/>
          <w:szCs w:val="24"/>
        </w:rPr>
        <w:t>Seção 4:</w:t>
      </w:r>
      <w:r>
        <w:rPr>
          <w:szCs w:val="24"/>
        </w:rPr>
        <w:t xml:space="preserve"> Bordas pretas, o cabeçalho deve ter fundo preto e texto branco, o restante deve ter fundo cinza e texto em preto e negrito.</w:t>
      </w:r>
    </w:p>
    <w:p w14:paraId="69A6C491" w14:textId="64607826" w:rsidR="007B0D05" w:rsidRPr="007B0D05" w:rsidRDefault="007B0D05" w:rsidP="00181ECD">
      <w:pPr>
        <w:pStyle w:val="PargrafodaLista"/>
        <w:numPr>
          <w:ilvl w:val="0"/>
          <w:numId w:val="35"/>
        </w:numPr>
        <w:rPr>
          <w:b/>
          <w:szCs w:val="24"/>
        </w:rPr>
      </w:pPr>
      <w:r>
        <w:rPr>
          <w:b/>
          <w:szCs w:val="24"/>
        </w:rPr>
        <w:t xml:space="preserve">Rodapé: </w:t>
      </w:r>
      <w:r w:rsidRPr="007B0D05">
        <w:rPr>
          <w:szCs w:val="24"/>
        </w:rPr>
        <w:t>Fundo</w:t>
      </w:r>
      <w:r>
        <w:rPr>
          <w:szCs w:val="24"/>
        </w:rPr>
        <w:t xml:space="preserve"> cinza e texto brando, negrito, itálico e sublinhado.</w:t>
      </w:r>
    </w:p>
    <w:p w14:paraId="1F87991B" w14:textId="77777777" w:rsidR="007B0D05" w:rsidRDefault="007B0D05" w:rsidP="007B0D05"/>
    <w:p w14:paraId="13373B65" w14:textId="6956C517" w:rsidR="007B0D05" w:rsidRDefault="007B0D05" w:rsidP="007B0D05">
      <w:pPr>
        <w:rPr>
          <w:b/>
          <w:sz w:val="28"/>
          <w:szCs w:val="28"/>
        </w:rPr>
      </w:pPr>
      <w:r w:rsidRPr="00556C4A">
        <w:rPr>
          <w:b/>
          <w:sz w:val="28"/>
          <w:szCs w:val="28"/>
        </w:rPr>
        <w:t>Parte I</w:t>
      </w:r>
      <w:r>
        <w:rPr>
          <w:b/>
          <w:sz w:val="28"/>
          <w:szCs w:val="28"/>
        </w:rPr>
        <w:t>II</w:t>
      </w:r>
      <w:r w:rsidRPr="00556C4A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Layouts</w:t>
      </w:r>
    </w:p>
    <w:p w14:paraId="51D001EC" w14:textId="7792161C" w:rsidR="007B0D05" w:rsidRDefault="007B0D05" w:rsidP="007B0D05">
      <w:pPr>
        <w:rPr>
          <w:szCs w:val="24"/>
        </w:rPr>
      </w:pPr>
      <w:r>
        <w:rPr>
          <w:szCs w:val="24"/>
        </w:rPr>
        <w:t>Faça ajustes nos layouts pensando em duas faixas de largura: entre 500px e 900px e maior que 900px:</w:t>
      </w:r>
    </w:p>
    <w:p w14:paraId="56EB9D4F" w14:textId="77777777" w:rsidR="007B0D05" w:rsidRDefault="007B0D05" w:rsidP="007B0D05">
      <w:pPr>
        <w:rPr>
          <w:szCs w:val="24"/>
        </w:rPr>
      </w:pPr>
    </w:p>
    <w:p w14:paraId="6613ABB7" w14:textId="73EF163C" w:rsidR="007B0D05" w:rsidRPr="00646465" w:rsidRDefault="007B0D05" w:rsidP="007B0D05">
      <w:pPr>
        <w:pStyle w:val="PargrafodaLista"/>
        <w:numPr>
          <w:ilvl w:val="0"/>
          <w:numId w:val="36"/>
        </w:numPr>
        <w:rPr>
          <w:b/>
          <w:szCs w:val="24"/>
        </w:rPr>
      </w:pPr>
      <w:r w:rsidRPr="00181ECD">
        <w:rPr>
          <w:b/>
          <w:szCs w:val="24"/>
        </w:rPr>
        <w:t>Cabeçalho</w:t>
      </w:r>
      <w:r>
        <w:rPr>
          <w:b/>
          <w:szCs w:val="24"/>
        </w:rPr>
        <w:t xml:space="preserve">: </w:t>
      </w:r>
      <w:r>
        <w:rPr>
          <w:szCs w:val="24"/>
        </w:rPr>
        <w:t xml:space="preserve">Apenas garanta que o logo fique </w:t>
      </w:r>
      <w:r w:rsidR="00996F55">
        <w:rPr>
          <w:szCs w:val="24"/>
        </w:rPr>
        <w:t>à</w:t>
      </w:r>
      <w:r>
        <w:rPr>
          <w:szCs w:val="24"/>
        </w:rPr>
        <w:t xml:space="preserve"> esquerda, o texto a direita e a navegação abaixo de ambos.</w:t>
      </w:r>
    </w:p>
    <w:p w14:paraId="1BAF7C06" w14:textId="0757CBA0" w:rsidR="007B0D05" w:rsidRPr="007B0D05" w:rsidRDefault="007B0D05" w:rsidP="007B0D05">
      <w:pPr>
        <w:pStyle w:val="PargrafodaLista"/>
        <w:numPr>
          <w:ilvl w:val="0"/>
          <w:numId w:val="36"/>
        </w:numPr>
        <w:rPr>
          <w:b/>
          <w:szCs w:val="24"/>
        </w:rPr>
      </w:pPr>
      <w:r>
        <w:rPr>
          <w:b/>
          <w:szCs w:val="24"/>
        </w:rPr>
        <w:t>Navegação:</w:t>
      </w:r>
      <w:r>
        <w:rPr>
          <w:szCs w:val="24"/>
        </w:rPr>
        <w:t xml:space="preserve"> </w:t>
      </w:r>
      <w:r w:rsidR="00996F55">
        <w:rPr>
          <w:szCs w:val="24"/>
        </w:rPr>
        <w:t>Os itens devem estar sempre lado a lado e centralizados (no espaço que sobrar).</w:t>
      </w:r>
    </w:p>
    <w:p w14:paraId="3635C547" w14:textId="789B492E" w:rsidR="007B0D05" w:rsidRPr="007B0D05" w:rsidRDefault="007B0D05" w:rsidP="007B0D05">
      <w:pPr>
        <w:pStyle w:val="PargrafodaLista"/>
        <w:numPr>
          <w:ilvl w:val="0"/>
          <w:numId w:val="36"/>
        </w:numPr>
        <w:rPr>
          <w:b/>
          <w:szCs w:val="24"/>
        </w:rPr>
      </w:pPr>
      <w:r>
        <w:rPr>
          <w:b/>
          <w:szCs w:val="24"/>
        </w:rPr>
        <w:t>Seção 1:</w:t>
      </w:r>
      <w:r>
        <w:rPr>
          <w:szCs w:val="24"/>
        </w:rPr>
        <w:t xml:space="preserve"> </w:t>
      </w:r>
      <w:r w:rsidR="00996F55">
        <w:rPr>
          <w:szCs w:val="24"/>
        </w:rPr>
        <w:t xml:space="preserve">Faça com que o texto e a s imagens tenham a seguinte disposição: </w:t>
      </w:r>
      <w:r w:rsidR="00996F55">
        <w:rPr>
          <w:noProof/>
          <w:szCs w:val="24"/>
          <w:lang w:eastAsia="pt-BR"/>
        </w:rPr>
        <w:drawing>
          <wp:inline distT="0" distB="0" distL="0" distR="0" wp14:anchorId="382D3475" wp14:editId="394237F5">
            <wp:extent cx="5391150" cy="1790700"/>
            <wp:effectExtent l="133350" t="114300" r="152400" b="1714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90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DDF921" w14:textId="0530FC7A" w:rsidR="007B0D05" w:rsidRPr="007B0D05" w:rsidRDefault="007B0D05" w:rsidP="007B0D05">
      <w:pPr>
        <w:pStyle w:val="PargrafodaLista"/>
        <w:numPr>
          <w:ilvl w:val="0"/>
          <w:numId w:val="36"/>
        </w:numPr>
        <w:rPr>
          <w:b/>
          <w:szCs w:val="24"/>
        </w:rPr>
      </w:pPr>
      <w:r>
        <w:rPr>
          <w:b/>
          <w:szCs w:val="24"/>
        </w:rPr>
        <w:t xml:space="preserve">Seção 2: </w:t>
      </w:r>
      <w:r w:rsidR="00996F55">
        <w:rPr>
          <w:szCs w:val="24"/>
        </w:rPr>
        <w:t>As listas devem ficar uma do lado da outra, a menos que não caibam. Nesse caso primeiro vem a lista não ordenada e depois a ordenada (uma em cima da outra).</w:t>
      </w:r>
    </w:p>
    <w:p w14:paraId="29AB33A4" w14:textId="211599AE" w:rsidR="007B0D05" w:rsidRPr="007B0D05" w:rsidRDefault="007B0D05" w:rsidP="007B0D05">
      <w:pPr>
        <w:pStyle w:val="PargrafodaLista"/>
        <w:numPr>
          <w:ilvl w:val="0"/>
          <w:numId w:val="36"/>
        </w:numPr>
        <w:rPr>
          <w:b/>
          <w:szCs w:val="24"/>
        </w:rPr>
      </w:pPr>
      <w:r>
        <w:rPr>
          <w:b/>
          <w:szCs w:val="24"/>
        </w:rPr>
        <w:lastRenderedPageBreak/>
        <w:t>Seção 3:</w:t>
      </w:r>
      <w:r>
        <w:rPr>
          <w:szCs w:val="24"/>
        </w:rPr>
        <w:t xml:space="preserve"> </w:t>
      </w:r>
      <w:r w:rsidR="00996F55">
        <w:rPr>
          <w:szCs w:val="24"/>
        </w:rPr>
        <w:t>Um campo em cima do outro, com o texto sempre a esquerda e alinhado um com o outro.</w:t>
      </w:r>
    </w:p>
    <w:p w14:paraId="6B9F5278" w14:textId="54D5C3C5" w:rsidR="00996F55" w:rsidRPr="00996F55" w:rsidRDefault="007B0D05" w:rsidP="007B0D05">
      <w:pPr>
        <w:pStyle w:val="PargrafodaLista"/>
        <w:numPr>
          <w:ilvl w:val="0"/>
          <w:numId w:val="36"/>
        </w:numPr>
        <w:rPr>
          <w:b/>
          <w:szCs w:val="24"/>
        </w:rPr>
      </w:pPr>
      <w:r w:rsidRPr="00996F55">
        <w:rPr>
          <w:b/>
          <w:szCs w:val="24"/>
        </w:rPr>
        <w:t>Seção 4:</w:t>
      </w:r>
      <w:r w:rsidRPr="00996F55">
        <w:rPr>
          <w:szCs w:val="24"/>
        </w:rPr>
        <w:t xml:space="preserve"> </w:t>
      </w:r>
      <w:r w:rsidR="00996F55">
        <w:rPr>
          <w:szCs w:val="24"/>
        </w:rPr>
        <w:t>Tabela deve estar centralizada horizontalmente e verticalmente. Ela não deve ter mais do que 500px de largura.</w:t>
      </w:r>
    </w:p>
    <w:p w14:paraId="1915E22A" w14:textId="51F9F7AF" w:rsidR="007B0D05" w:rsidRPr="00996F55" w:rsidRDefault="007B0D05" w:rsidP="007B0D05">
      <w:pPr>
        <w:pStyle w:val="PargrafodaLista"/>
        <w:numPr>
          <w:ilvl w:val="0"/>
          <w:numId w:val="36"/>
        </w:numPr>
        <w:rPr>
          <w:b/>
          <w:szCs w:val="24"/>
        </w:rPr>
      </w:pPr>
      <w:r w:rsidRPr="00996F55">
        <w:rPr>
          <w:b/>
          <w:szCs w:val="24"/>
        </w:rPr>
        <w:t xml:space="preserve">Rodapé: </w:t>
      </w:r>
      <w:r w:rsidR="00996F55">
        <w:rPr>
          <w:szCs w:val="24"/>
        </w:rPr>
        <w:t>Nada a fazer.</w:t>
      </w:r>
    </w:p>
    <w:p w14:paraId="0BF50629" w14:textId="77777777" w:rsidR="00996F55" w:rsidRPr="00996F55" w:rsidRDefault="00996F55" w:rsidP="00996F55">
      <w:pPr>
        <w:rPr>
          <w:b/>
          <w:szCs w:val="24"/>
        </w:rPr>
      </w:pPr>
    </w:p>
    <w:p w14:paraId="43A4934E" w14:textId="4C9B9B61" w:rsidR="00996F55" w:rsidRDefault="00996F55" w:rsidP="00996F55">
      <w:pPr>
        <w:rPr>
          <w:b/>
          <w:sz w:val="28"/>
          <w:szCs w:val="28"/>
        </w:rPr>
      </w:pPr>
      <w:r w:rsidRPr="00556C4A">
        <w:rPr>
          <w:b/>
          <w:sz w:val="28"/>
          <w:szCs w:val="28"/>
        </w:rPr>
        <w:t xml:space="preserve">Parte </w:t>
      </w:r>
      <w:r>
        <w:rPr>
          <w:b/>
          <w:sz w:val="28"/>
          <w:szCs w:val="28"/>
        </w:rPr>
        <w:t>IV</w:t>
      </w:r>
      <w:r w:rsidRPr="00556C4A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JavaScript:</w:t>
      </w:r>
    </w:p>
    <w:p w14:paraId="1BB40243" w14:textId="58ED17FC" w:rsidR="00996F55" w:rsidRDefault="00996F55" w:rsidP="00996F55">
      <w:pPr>
        <w:rPr>
          <w:szCs w:val="24"/>
        </w:rPr>
      </w:pPr>
      <w:r>
        <w:rPr>
          <w:szCs w:val="24"/>
        </w:rPr>
        <w:t>Adicione os seguintes comportamentos:</w:t>
      </w:r>
    </w:p>
    <w:p w14:paraId="175125C2" w14:textId="77777777" w:rsidR="00996F55" w:rsidRDefault="00996F55" w:rsidP="00996F55">
      <w:pPr>
        <w:rPr>
          <w:szCs w:val="24"/>
        </w:rPr>
      </w:pPr>
    </w:p>
    <w:p w14:paraId="0E3F9810" w14:textId="06BD841F" w:rsidR="00996F55" w:rsidRPr="00646465" w:rsidRDefault="00996F55" w:rsidP="00996F55">
      <w:pPr>
        <w:pStyle w:val="PargrafodaLista"/>
        <w:numPr>
          <w:ilvl w:val="0"/>
          <w:numId w:val="37"/>
        </w:numPr>
        <w:rPr>
          <w:b/>
          <w:szCs w:val="24"/>
        </w:rPr>
      </w:pPr>
      <w:r w:rsidRPr="00181ECD">
        <w:rPr>
          <w:b/>
          <w:szCs w:val="24"/>
        </w:rPr>
        <w:t>Cabeçalho</w:t>
      </w:r>
      <w:r>
        <w:rPr>
          <w:b/>
          <w:szCs w:val="24"/>
        </w:rPr>
        <w:t xml:space="preserve">: </w:t>
      </w:r>
      <w:r>
        <w:rPr>
          <w:szCs w:val="24"/>
        </w:rPr>
        <w:t>Ao clicar no logo, dispara a seguinte mensagem no console: “Logo Clicado!”</w:t>
      </w:r>
    </w:p>
    <w:p w14:paraId="38B945C0" w14:textId="067C8CEB" w:rsidR="00996F55" w:rsidRPr="007B0D05" w:rsidRDefault="00996F55" w:rsidP="00996F55">
      <w:pPr>
        <w:pStyle w:val="PargrafodaLista"/>
        <w:numPr>
          <w:ilvl w:val="0"/>
          <w:numId w:val="37"/>
        </w:numPr>
        <w:rPr>
          <w:b/>
          <w:szCs w:val="24"/>
        </w:rPr>
      </w:pPr>
      <w:r>
        <w:rPr>
          <w:b/>
          <w:szCs w:val="24"/>
        </w:rPr>
        <w:t>Navegação:</w:t>
      </w:r>
      <w:r>
        <w:rPr>
          <w:szCs w:val="24"/>
        </w:rPr>
        <w:t xml:space="preserve"> </w:t>
      </w:r>
      <w:r>
        <w:rPr>
          <w:szCs w:val="24"/>
        </w:rPr>
        <w:t>Nada a fazer.</w:t>
      </w:r>
    </w:p>
    <w:p w14:paraId="36B5A979" w14:textId="6B020258" w:rsidR="00996F55" w:rsidRPr="007B0D05" w:rsidRDefault="00996F55" w:rsidP="00996F55">
      <w:pPr>
        <w:pStyle w:val="PargrafodaLista"/>
        <w:numPr>
          <w:ilvl w:val="0"/>
          <w:numId w:val="37"/>
        </w:numPr>
        <w:rPr>
          <w:b/>
          <w:szCs w:val="24"/>
        </w:rPr>
      </w:pPr>
      <w:r>
        <w:rPr>
          <w:b/>
          <w:szCs w:val="24"/>
        </w:rPr>
        <w:t>Seção 1:</w:t>
      </w:r>
      <w:r>
        <w:rPr>
          <w:szCs w:val="24"/>
        </w:rPr>
        <w:t xml:space="preserve"> </w:t>
      </w:r>
      <w:r>
        <w:rPr>
          <w:szCs w:val="24"/>
        </w:rPr>
        <w:t>Nada a fazer.</w:t>
      </w:r>
    </w:p>
    <w:p w14:paraId="72334ECF" w14:textId="3A5A5D30" w:rsidR="00996F55" w:rsidRPr="007B0D05" w:rsidRDefault="00996F55" w:rsidP="00996F55">
      <w:pPr>
        <w:pStyle w:val="PargrafodaLista"/>
        <w:numPr>
          <w:ilvl w:val="0"/>
          <w:numId w:val="37"/>
        </w:numPr>
        <w:rPr>
          <w:b/>
          <w:szCs w:val="24"/>
        </w:rPr>
      </w:pPr>
      <w:r>
        <w:rPr>
          <w:b/>
          <w:szCs w:val="24"/>
        </w:rPr>
        <w:t xml:space="preserve">Seção 2: </w:t>
      </w:r>
      <w:r>
        <w:rPr>
          <w:szCs w:val="24"/>
        </w:rPr>
        <w:t>Quando clicar em um item da lista ordenada, soltar uma alerta com a seguinte mensagem “Item Ordenado com Texto TEXTO”, onde TEXTO é o que está dentro do item clicado. Para a lista não ordenada a mensagem deve ser “Item Desordenado com Texto TEXTO”.</w:t>
      </w:r>
    </w:p>
    <w:p w14:paraId="356362D2" w14:textId="747F8885" w:rsidR="00996F55" w:rsidRPr="00452718" w:rsidRDefault="00996F55" w:rsidP="00996F55">
      <w:pPr>
        <w:pStyle w:val="PargrafodaLista"/>
        <w:numPr>
          <w:ilvl w:val="0"/>
          <w:numId w:val="37"/>
        </w:numPr>
        <w:rPr>
          <w:b/>
          <w:szCs w:val="24"/>
        </w:rPr>
      </w:pPr>
      <w:r>
        <w:rPr>
          <w:b/>
          <w:szCs w:val="24"/>
        </w:rPr>
        <w:t>Seção 3:</w:t>
      </w:r>
      <w:r>
        <w:rPr>
          <w:szCs w:val="24"/>
        </w:rPr>
        <w:t xml:space="preserve"> </w:t>
      </w:r>
      <w:r w:rsidR="00452718">
        <w:rPr>
          <w:szCs w:val="24"/>
        </w:rPr>
        <w:t>Conforme o foco sair do formulário, ele deve validar o preenchimento do campo (todos são obrigatórios) e mandar uma mensagem caso não esteja preenchido.</w:t>
      </w:r>
    </w:p>
    <w:p w14:paraId="1D1CCA09" w14:textId="169249E5" w:rsidR="00452718" w:rsidRPr="00452718" w:rsidRDefault="00452718" w:rsidP="00452718">
      <w:pPr>
        <w:pStyle w:val="PargrafodaLista"/>
        <w:rPr>
          <w:szCs w:val="24"/>
        </w:rPr>
      </w:pPr>
      <w:r>
        <w:rPr>
          <w:szCs w:val="24"/>
        </w:rPr>
        <w:t>Capturar o evento de submissão do formulário, cancelá-lo e, se os campos estiverem preenchidos corretamente, deve adicionar os dados em uma nova linha diretamente na tabela. Não deve deixar adicionar mais do que 5.</w:t>
      </w:r>
    </w:p>
    <w:p w14:paraId="40D2E370" w14:textId="0F5A3899" w:rsidR="00996F55" w:rsidRPr="00996F55" w:rsidRDefault="00996F55" w:rsidP="00996F55">
      <w:pPr>
        <w:pStyle w:val="PargrafodaLista"/>
        <w:numPr>
          <w:ilvl w:val="0"/>
          <w:numId w:val="37"/>
        </w:numPr>
        <w:rPr>
          <w:b/>
          <w:szCs w:val="24"/>
        </w:rPr>
      </w:pPr>
      <w:r w:rsidRPr="00996F55">
        <w:rPr>
          <w:b/>
          <w:szCs w:val="24"/>
        </w:rPr>
        <w:t>Seção 4:</w:t>
      </w:r>
      <w:r w:rsidRPr="00996F55">
        <w:rPr>
          <w:szCs w:val="24"/>
        </w:rPr>
        <w:t xml:space="preserve"> </w:t>
      </w:r>
      <w:r w:rsidR="00452718">
        <w:rPr>
          <w:szCs w:val="24"/>
        </w:rPr>
        <w:t>Ao clicar em uma linha qualquer da tabela (que não seja a do cabeçalho), remove a linha. Para remover a linha, vocês podem usar a função removeChild.</w:t>
      </w:r>
    </w:p>
    <w:p w14:paraId="756C0EA9" w14:textId="77777777" w:rsidR="00996F55" w:rsidRPr="00996F55" w:rsidRDefault="00996F55" w:rsidP="00996F55">
      <w:pPr>
        <w:pStyle w:val="PargrafodaLista"/>
        <w:numPr>
          <w:ilvl w:val="0"/>
          <w:numId w:val="37"/>
        </w:numPr>
        <w:rPr>
          <w:b/>
          <w:szCs w:val="24"/>
        </w:rPr>
      </w:pPr>
      <w:r w:rsidRPr="00996F55">
        <w:rPr>
          <w:b/>
          <w:szCs w:val="24"/>
        </w:rPr>
        <w:t xml:space="preserve">Rodapé: </w:t>
      </w:r>
      <w:r>
        <w:rPr>
          <w:szCs w:val="24"/>
        </w:rPr>
        <w:t>Nada a fazer.</w:t>
      </w:r>
    </w:p>
    <w:p w14:paraId="773F780A" w14:textId="77777777" w:rsidR="00996F55" w:rsidRDefault="00996F55" w:rsidP="00996F55">
      <w:pPr>
        <w:rPr>
          <w:szCs w:val="24"/>
        </w:rPr>
      </w:pPr>
    </w:p>
    <w:p w14:paraId="027A8104" w14:textId="351D647B" w:rsidR="008C7B5A" w:rsidRPr="00556C4A" w:rsidRDefault="008C7B5A" w:rsidP="00996F55">
      <w:pPr>
        <w:rPr>
          <w:b/>
          <w:szCs w:val="24"/>
        </w:rPr>
      </w:pPr>
    </w:p>
    <w:sectPr w:rsidR="008C7B5A" w:rsidRPr="00556C4A" w:rsidSect="007827B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DC076" w14:textId="77777777" w:rsidR="007B0D05" w:rsidRDefault="007B0D05" w:rsidP="00403DAA">
      <w:pPr>
        <w:spacing w:line="240" w:lineRule="auto"/>
      </w:pPr>
      <w:r>
        <w:separator/>
      </w:r>
    </w:p>
  </w:endnote>
  <w:endnote w:type="continuationSeparator" w:id="0">
    <w:p w14:paraId="2E5DD425" w14:textId="77777777" w:rsidR="007B0D05" w:rsidRDefault="007B0D05" w:rsidP="00403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28D6CB" w14:textId="77777777" w:rsidR="007B0D05" w:rsidRDefault="007B0D05" w:rsidP="00403DAA">
      <w:pPr>
        <w:spacing w:line="240" w:lineRule="auto"/>
      </w:pPr>
      <w:r>
        <w:separator/>
      </w:r>
    </w:p>
  </w:footnote>
  <w:footnote w:type="continuationSeparator" w:id="0">
    <w:p w14:paraId="5E0327A7" w14:textId="77777777" w:rsidR="007B0D05" w:rsidRDefault="007B0D05" w:rsidP="00403D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BE747" w14:textId="77777777" w:rsidR="007B0D05" w:rsidRPr="00101F7D" w:rsidRDefault="007B0D05" w:rsidP="2B2897E4">
    <w:pPr>
      <w:pStyle w:val="Cabealho"/>
      <w:spacing w:line="300" w:lineRule="auto"/>
      <w:rPr>
        <w:b/>
        <w:bCs/>
        <w:sz w:val="20"/>
        <w:szCs w:val="20"/>
      </w:rPr>
    </w:pPr>
    <w:r w:rsidRPr="2B2897E4">
      <w:rPr>
        <w:b/>
        <w:bCs/>
        <w:sz w:val="20"/>
        <w:szCs w:val="20"/>
      </w:rPr>
      <w:t>Faculdade Impacta de Tecnologia</w:t>
    </w:r>
  </w:p>
  <w:p w14:paraId="2A7D8C2E" w14:textId="77777777" w:rsidR="007B0D05" w:rsidRDefault="007B0D05" w:rsidP="2B2897E4">
    <w:pPr>
      <w:pStyle w:val="Cabealho"/>
      <w:spacing w:line="300" w:lineRule="auto"/>
      <w:rPr>
        <w:b/>
        <w:bCs/>
        <w:sz w:val="20"/>
        <w:szCs w:val="20"/>
      </w:rPr>
    </w:pPr>
    <w:r w:rsidRPr="2B2897E4">
      <w:rPr>
        <w:b/>
        <w:bCs/>
        <w:sz w:val="20"/>
        <w:szCs w:val="20"/>
      </w:rPr>
      <w:t>Disciplina: Tecnologias Web – 2º Semestre 2017 - TB</w:t>
    </w:r>
  </w:p>
  <w:p w14:paraId="47A1B52B" w14:textId="77777777" w:rsidR="007B0D05" w:rsidRPr="00101F7D" w:rsidRDefault="007B0D05" w:rsidP="2B2897E4">
    <w:pPr>
      <w:pStyle w:val="Cabealho"/>
      <w:spacing w:line="300" w:lineRule="auto"/>
      <w:rPr>
        <w:b/>
        <w:bCs/>
        <w:sz w:val="20"/>
        <w:szCs w:val="20"/>
      </w:rPr>
    </w:pPr>
    <w:r w:rsidRPr="2B2897E4">
      <w:rPr>
        <w:b/>
        <w:bCs/>
        <w:sz w:val="20"/>
        <w:szCs w:val="20"/>
      </w:rPr>
      <w:t>Professor Yuri Dirickson (</w:t>
    </w:r>
    <w:hyperlink r:id="rId1">
      <w:r w:rsidRPr="2B2897E4">
        <w:rPr>
          <w:rStyle w:val="Hyperlink"/>
          <w:b/>
          <w:bCs/>
          <w:sz w:val="20"/>
          <w:szCs w:val="20"/>
        </w:rPr>
        <w:t>yuri.dirickson@impacta.edu.br</w:t>
      </w:r>
    </w:hyperlink>
    <w:r w:rsidRPr="2B2897E4">
      <w:rPr>
        <w:b/>
        <w:bCs/>
        <w:sz w:val="20"/>
        <w:szCs w:val="20"/>
      </w:rPr>
      <w:t>)</w:t>
    </w:r>
  </w:p>
  <w:p w14:paraId="6EF1C962" w14:textId="77777777" w:rsidR="007B0D05" w:rsidRDefault="007B0D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664"/>
    <w:multiLevelType w:val="hybridMultilevel"/>
    <w:tmpl w:val="BF2CA3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0A612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951918"/>
    <w:multiLevelType w:val="hybridMultilevel"/>
    <w:tmpl w:val="E19CD538"/>
    <w:lvl w:ilvl="0" w:tplc="762E2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05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E2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84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CB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CF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40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26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2A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267DE"/>
    <w:multiLevelType w:val="hybridMultilevel"/>
    <w:tmpl w:val="0172B1DE"/>
    <w:lvl w:ilvl="0" w:tplc="28943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C5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9C8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0C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CA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E0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E1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0B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88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94566"/>
    <w:multiLevelType w:val="hybridMultilevel"/>
    <w:tmpl w:val="82DA46A0"/>
    <w:lvl w:ilvl="0" w:tplc="68DC60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91680"/>
    <w:multiLevelType w:val="hybridMultilevel"/>
    <w:tmpl w:val="CD92FD1E"/>
    <w:lvl w:ilvl="0" w:tplc="C8B42372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81108"/>
    <w:multiLevelType w:val="hybridMultilevel"/>
    <w:tmpl w:val="3CB2F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20E3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D835A26"/>
    <w:multiLevelType w:val="hybridMultilevel"/>
    <w:tmpl w:val="407E6BD4"/>
    <w:lvl w:ilvl="0" w:tplc="2EF60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A3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47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A4D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A4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8F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E09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68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6E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2286C"/>
    <w:multiLevelType w:val="hybridMultilevel"/>
    <w:tmpl w:val="0726A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03E4A"/>
    <w:multiLevelType w:val="hybridMultilevel"/>
    <w:tmpl w:val="BF546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286657"/>
    <w:multiLevelType w:val="hybridMultilevel"/>
    <w:tmpl w:val="A94E922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2484A9E"/>
    <w:multiLevelType w:val="hybridMultilevel"/>
    <w:tmpl w:val="3E9C7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3D017B"/>
    <w:multiLevelType w:val="hybridMultilevel"/>
    <w:tmpl w:val="DA965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0D445A"/>
    <w:multiLevelType w:val="hybridMultilevel"/>
    <w:tmpl w:val="D506D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797BA1"/>
    <w:multiLevelType w:val="hybridMultilevel"/>
    <w:tmpl w:val="69A8A98C"/>
    <w:lvl w:ilvl="0" w:tplc="A520518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047D10"/>
    <w:multiLevelType w:val="hybridMultilevel"/>
    <w:tmpl w:val="5CCA1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B053E5"/>
    <w:multiLevelType w:val="hybridMultilevel"/>
    <w:tmpl w:val="125A8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A755AB"/>
    <w:multiLevelType w:val="hybridMultilevel"/>
    <w:tmpl w:val="B282D50A"/>
    <w:lvl w:ilvl="0" w:tplc="58CAD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8A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900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A3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EA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EE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8B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C0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A29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DB0338"/>
    <w:multiLevelType w:val="hybridMultilevel"/>
    <w:tmpl w:val="564C0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1C58BD"/>
    <w:multiLevelType w:val="hybridMultilevel"/>
    <w:tmpl w:val="D310BD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1048C5"/>
    <w:multiLevelType w:val="hybridMultilevel"/>
    <w:tmpl w:val="EFB0D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BD2769"/>
    <w:multiLevelType w:val="hybridMultilevel"/>
    <w:tmpl w:val="AA16A2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962748"/>
    <w:multiLevelType w:val="hybridMultilevel"/>
    <w:tmpl w:val="4014C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4C6217"/>
    <w:multiLevelType w:val="hybridMultilevel"/>
    <w:tmpl w:val="82DA46A0"/>
    <w:lvl w:ilvl="0" w:tplc="68DC60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386BBC"/>
    <w:multiLevelType w:val="hybridMultilevel"/>
    <w:tmpl w:val="6C22F69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490D32"/>
    <w:multiLevelType w:val="hybridMultilevel"/>
    <w:tmpl w:val="AD7A980C"/>
    <w:lvl w:ilvl="0" w:tplc="68DC60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DF1603"/>
    <w:multiLevelType w:val="hybridMultilevel"/>
    <w:tmpl w:val="4ACAA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7727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DC32852"/>
    <w:multiLevelType w:val="hybridMultilevel"/>
    <w:tmpl w:val="3484F74C"/>
    <w:lvl w:ilvl="0" w:tplc="C6D0A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063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23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04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F67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82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16D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44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AB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9050D8"/>
    <w:multiLevelType w:val="hybridMultilevel"/>
    <w:tmpl w:val="8312EC16"/>
    <w:lvl w:ilvl="0" w:tplc="6E3ECAAC">
      <w:start w:val="20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550509"/>
    <w:multiLevelType w:val="hybridMultilevel"/>
    <w:tmpl w:val="A77483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ED0124"/>
    <w:multiLevelType w:val="hybridMultilevel"/>
    <w:tmpl w:val="FCE69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443DC0"/>
    <w:multiLevelType w:val="hybridMultilevel"/>
    <w:tmpl w:val="82DA46A0"/>
    <w:lvl w:ilvl="0" w:tplc="68DC60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8"/>
  </w:num>
  <w:num w:numId="4">
    <w:abstractNumId w:val="3"/>
  </w:num>
  <w:num w:numId="5">
    <w:abstractNumId w:val="29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22"/>
  </w:num>
  <w:num w:numId="11">
    <w:abstractNumId w:val="1"/>
  </w:num>
  <w:num w:numId="12">
    <w:abstractNumId w:val="9"/>
  </w:num>
  <w:num w:numId="13">
    <w:abstractNumId w:val="19"/>
  </w:num>
  <w:num w:numId="14">
    <w:abstractNumId w:val="25"/>
  </w:num>
  <w:num w:numId="15">
    <w:abstractNumId w:val="20"/>
  </w:num>
  <w:num w:numId="16">
    <w:abstractNumId w:val="10"/>
  </w:num>
  <w:num w:numId="17">
    <w:abstractNumId w:val="28"/>
  </w:num>
  <w:num w:numId="18">
    <w:abstractNumId w:val="31"/>
  </w:num>
  <w:num w:numId="19">
    <w:abstractNumId w:val="11"/>
  </w:num>
  <w:num w:numId="20">
    <w:abstractNumId w:val="12"/>
  </w:num>
  <w:num w:numId="21">
    <w:abstractNumId w:val="0"/>
  </w:num>
  <w:num w:numId="22">
    <w:abstractNumId w:val="21"/>
  </w:num>
  <w:num w:numId="23">
    <w:abstractNumId w:val="16"/>
  </w:num>
  <w:num w:numId="24">
    <w:abstractNumId w:val="14"/>
  </w:num>
  <w:num w:numId="25">
    <w:abstractNumId w:val="17"/>
  </w:num>
  <w:num w:numId="26">
    <w:abstractNumId w:val="13"/>
  </w:num>
  <w:num w:numId="27">
    <w:abstractNumId w:val="6"/>
  </w:num>
  <w:num w:numId="28">
    <w:abstractNumId w:val="15"/>
  </w:num>
  <w:num w:numId="29">
    <w:abstractNumId w:val="30"/>
  </w:num>
  <w:num w:numId="30">
    <w:abstractNumId w:val="5"/>
  </w:num>
  <w:num w:numId="31">
    <w:abstractNumId w:val="27"/>
  </w:num>
  <w:num w:numId="32">
    <w:abstractNumId w:val="23"/>
  </w:num>
  <w:num w:numId="33">
    <w:abstractNumId w:val="32"/>
  </w:num>
  <w:num w:numId="34">
    <w:abstractNumId w:val="26"/>
  </w:num>
  <w:num w:numId="35">
    <w:abstractNumId w:val="33"/>
  </w:num>
  <w:num w:numId="36">
    <w:abstractNumId w:val="24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50"/>
    <w:rsid w:val="000020B0"/>
    <w:rsid w:val="00023320"/>
    <w:rsid w:val="00032E3C"/>
    <w:rsid w:val="0003404E"/>
    <w:rsid w:val="00082ED9"/>
    <w:rsid w:val="000C590D"/>
    <w:rsid w:val="000E6DB7"/>
    <w:rsid w:val="00102696"/>
    <w:rsid w:val="00111842"/>
    <w:rsid w:val="00125353"/>
    <w:rsid w:val="0016451E"/>
    <w:rsid w:val="00167F5C"/>
    <w:rsid w:val="00175017"/>
    <w:rsid w:val="00176FB4"/>
    <w:rsid w:val="00181BCA"/>
    <w:rsid w:val="00181ECD"/>
    <w:rsid w:val="001842A6"/>
    <w:rsid w:val="001926E3"/>
    <w:rsid w:val="001D0969"/>
    <w:rsid w:val="001D6ECA"/>
    <w:rsid w:val="001E5136"/>
    <w:rsid w:val="00205CDD"/>
    <w:rsid w:val="0024712E"/>
    <w:rsid w:val="00253C68"/>
    <w:rsid w:val="00266537"/>
    <w:rsid w:val="00272AB1"/>
    <w:rsid w:val="00291253"/>
    <w:rsid w:val="00296780"/>
    <w:rsid w:val="0029688D"/>
    <w:rsid w:val="002B623A"/>
    <w:rsid w:val="002C64BD"/>
    <w:rsid w:val="002E1212"/>
    <w:rsid w:val="002E585C"/>
    <w:rsid w:val="002E610D"/>
    <w:rsid w:val="002F1250"/>
    <w:rsid w:val="002F2C32"/>
    <w:rsid w:val="00307B4F"/>
    <w:rsid w:val="00310835"/>
    <w:rsid w:val="00314527"/>
    <w:rsid w:val="00341A8E"/>
    <w:rsid w:val="003531DF"/>
    <w:rsid w:val="003563BB"/>
    <w:rsid w:val="00360641"/>
    <w:rsid w:val="003A5CD1"/>
    <w:rsid w:val="003B4307"/>
    <w:rsid w:val="003B7947"/>
    <w:rsid w:val="00403D41"/>
    <w:rsid w:val="00403DAA"/>
    <w:rsid w:val="0043061C"/>
    <w:rsid w:val="004439D4"/>
    <w:rsid w:val="00452718"/>
    <w:rsid w:val="00453A0F"/>
    <w:rsid w:val="0049608D"/>
    <w:rsid w:val="004A2D31"/>
    <w:rsid w:val="004D332E"/>
    <w:rsid w:val="004D58B5"/>
    <w:rsid w:val="004E3F27"/>
    <w:rsid w:val="004F4205"/>
    <w:rsid w:val="005058DE"/>
    <w:rsid w:val="0051330A"/>
    <w:rsid w:val="00542A94"/>
    <w:rsid w:val="0054552F"/>
    <w:rsid w:val="00550114"/>
    <w:rsid w:val="00552FF4"/>
    <w:rsid w:val="00556C4A"/>
    <w:rsid w:val="00557B86"/>
    <w:rsid w:val="0056651B"/>
    <w:rsid w:val="005A3906"/>
    <w:rsid w:val="005D34C9"/>
    <w:rsid w:val="005E014A"/>
    <w:rsid w:val="005E2285"/>
    <w:rsid w:val="005E29DE"/>
    <w:rsid w:val="005E6005"/>
    <w:rsid w:val="005E722D"/>
    <w:rsid w:val="005F3DB6"/>
    <w:rsid w:val="0061166C"/>
    <w:rsid w:val="00616032"/>
    <w:rsid w:val="00620043"/>
    <w:rsid w:val="00626B5C"/>
    <w:rsid w:val="00646465"/>
    <w:rsid w:val="0064730D"/>
    <w:rsid w:val="0065456B"/>
    <w:rsid w:val="00654A56"/>
    <w:rsid w:val="006700B8"/>
    <w:rsid w:val="00674728"/>
    <w:rsid w:val="00685005"/>
    <w:rsid w:val="006A4115"/>
    <w:rsid w:val="006B0BE2"/>
    <w:rsid w:val="006B64A0"/>
    <w:rsid w:val="006B7A23"/>
    <w:rsid w:val="006C0946"/>
    <w:rsid w:val="006C33F0"/>
    <w:rsid w:val="006C37DA"/>
    <w:rsid w:val="006E48DE"/>
    <w:rsid w:val="006E56BD"/>
    <w:rsid w:val="006F4F81"/>
    <w:rsid w:val="0070668E"/>
    <w:rsid w:val="007113B9"/>
    <w:rsid w:val="00723AEB"/>
    <w:rsid w:val="00737242"/>
    <w:rsid w:val="00773A51"/>
    <w:rsid w:val="007802FA"/>
    <w:rsid w:val="007827BE"/>
    <w:rsid w:val="007830A7"/>
    <w:rsid w:val="007841D2"/>
    <w:rsid w:val="007857CD"/>
    <w:rsid w:val="007859A7"/>
    <w:rsid w:val="00786CAA"/>
    <w:rsid w:val="00792B3B"/>
    <w:rsid w:val="007931DD"/>
    <w:rsid w:val="007A6D62"/>
    <w:rsid w:val="007B031B"/>
    <w:rsid w:val="007B0D05"/>
    <w:rsid w:val="007B1426"/>
    <w:rsid w:val="007B6CC1"/>
    <w:rsid w:val="007C5F21"/>
    <w:rsid w:val="007E04A5"/>
    <w:rsid w:val="008170F6"/>
    <w:rsid w:val="00817C63"/>
    <w:rsid w:val="00820C1F"/>
    <w:rsid w:val="00840B80"/>
    <w:rsid w:val="00852836"/>
    <w:rsid w:val="00856347"/>
    <w:rsid w:val="00860AEE"/>
    <w:rsid w:val="00886211"/>
    <w:rsid w:val="00892475"/>
    <w:rsid w:val="008B0395"/>
    <w:rsid w:val="008B248C"/>
    <w:rsid w:val="008B67F0"/>
    <w:rsid w:val="008C3410"/>
    <w:rsid w:val="008C6662"/>
    <w:rsid w:val="008C7B5A"/>
    <w:rsid w:val="008E6167"/>
    <w:rsid w:val="008E644C"/>
    <w:rsid w:val="008F6C29"/>
    <w:rsid w:val="009029E7"/>
    <w:rsid w:val="0091548B"/>
    <w:rsid w:val="009247E8"/>
    <w:rsid w:val="0095262C"/>
    <w:rsid w:val="00960772"/>
    <w:rsid w:val="00962081"/>
    <w:rsid w:val="00966475"/>
    <w:rsid w:val="009713D4"/>
    <w:rsid w:val="00996F55"/>
    <w:rsid w:val="00997668"/>
    <w:rsid w:val="009A4371"/>
    <w:rsid w:val="009A6398"/>
    <w:rsid w:val="009C2052"/>
    <w:rsid w:val="009E72EC"/>
    <w:rsid w:val="009F2E47"/>
    <w:rsid w:val="009F4D66"/>
    <w:rsid w:val="00A11C42"/>
    <w:rsid w:val="00A174BC"/>
    <w:rsid w:val="00A35947"/>
    <w:rsid w:val="00A436B3"/>
    <w:rsid w:val="00A444E7"/>
    <w:rsid w:val="00A516DA"/>
    <w:rsid w:val="00A522FC"/>
    <w:rsid w:val="00A61968"/>
    <w:rsid w:val="00AA72B7"/>
    <w:rsid w:val="00AB3003"/>
    <w:rsid w:val="00AD2598"/>
    <w:rsid w:val="00AF3403"/>
    <w:rsid w:val="00B31946"/>
    <w:rsid w:val="00B3533F"/>
    <w:rsid w:val="00B5213E"/>
    <w:rsid w:val="00B5243A"/>
    <w:rsid w:val="00B54024"/>
    <w:rsid w:val="00B66F14"/>
    <w:rsid w:val="00B74BE8"/>
    <w:rsid w:val="00BB72F5"/>
    <w:rsid w:val="00BC04CC"/>
    <w:rsid w:val="00BD21C5"/>
    <w:rsid w:val="00BE7E7E"/>
    <w:rsid w:val="00BF70B8"/>
    <w:rsid w:val="00C213B4"/>
    <w:rsid w:val="00C3065C"/>
    <w:rsid w:val="00C377FB"/>
    <w:rsid w:val="00C419CE"/>
    <w:rsid w:val="00C42A37"/>
    <w:rsid w:val="00C51FC7"/>
    <w:rsid w:val="00C52727"/>
    <w:rsid w:val="00C6302F"/>
    <w:rsid w:val="00CA0466"/>
    <w:rsid w:val="00CF5B8D"/>
    <w:rsid w:val="00D24FED"/>
    <w:rsid w:val="00D74DAF"/>
    <w:rsid w:val="00D96B2F"/>
    <w:rsid w:val="00D97EA4"/>
    <w:rsid w:val="00DB5009"/>
    <w:rsid w:val="00DC2342"/>
    <w:rsid w:val="00E005D3"/>
    <w:rsid w:val="00E36EEB"/>
    <w:rsid w:val="00E45CA6"/>
    <w:rsid w:val="00E61F07"/>
    <w:rsid w:val="00E66AE1"/>
    <w:rsid w:val="00E66C92"/>
    <w:rsid w:val="00EC7678"/>
    <w:rsid w:val="00ED28AB"/>
    <w:rsid w:val="00EF3D8C"/>
    <w:rsid w:val="00F02FAB"/>
    <w:rsid w:val="00F17A5E"/>
    <w:rsid w:val="00F33BD5"/>
    <w:rsid w:val="00F412D8"/>
    <w:rsid w:val="00F61BB1"/>
    <w:rsid w:val="00F656DA"/>
    <w:rsid w:val="00F71A48"/>
    <w:rsid w:val="00F80E2C"/>
    <w:rsid w:val="00FA1E00"/>
    <w:rsid w:val="00FA294C"/>
    <w:rsid w:val="00FC6129"/>
    <w:rsid w:val="00FD3054"/>
    <w:rsid w:val="00FF5978"/>
    <w:rsid w:val="0991B2CC"/>
    <w:rsid w:val="1A0EAF84"/>
    <w:rsid w:val="2B2897E4"/>
    <w:rsid w:val="4EDB84F4"/>
    <w:rsid w:val="65CD7462"/>
    <w:rsid w:val="6FDEEBEF"/>
    <w:rsid w:val="764B8874"/>
    <w:rsid w:val="78B7B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6BC2B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31B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B031B"/>
    <w:pPr>
      <w:keepNext/>
      <w:keepLines/>
      <w:numPr>
        <w:numId w:val="9"/>
      </w:numPr>
      <w:spacing w:after="72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31B"/>
    <w:pPr>
      <w:keepNext/>
      <w:keepLines/>
      <w:numPr>
        <w:ilvl w:val="1"/>
        <w:numId w:val="9"/>
      </w:numPr>
      <w:spacing w:before="200" w:after="480"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031B"/>
    <w:pPr>
      <w:keepNext/>
      <w:keepLines/>
      <w:numPr>
        <w:ilvl w:val="2"/>
        <w:numId w:val="6"/>
      </w:numPr>
      <w:spacing w:after="240" w:line="240" w:lineRule="auto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31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031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B031B"/>
    <w:rPr>
      <w:rFonts w:ascii="Arial" w:eastAsiaTheme="majorEastAsia" w:hAnsi="Arial" w:cstheme="majorBidi"/>
      <w:b/>
      <w:bCs/>
      <w:sz w:val="24"/>
    </w:rPr>
  </w:style>
  <w:style w:type="paragraph" w:styleId="PargrafodaLista">
    <w:name w:val="List Paragraph"/>
    <w:basedOn w:val="Normal"/>
    <w:uiPriority w:val="34"/>
    <w:qFormat/>
    <w:rsid w:val="00557B86"/>
    <w:pPr>
      <w:ind w:left="720"/>
      <w:contextualSpacing/>
    </w:pPr>
  </w:style>
  <w:style w:type="table" w:styleId="Tabelacomgrade">
    <w:name w:val="Table Grid"/>
    <w:basedOn w:val="Tabelanormal"/>
    <w:uiPriority w:val="59"/>
    <w:rsid w:val="00F8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1118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11842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nhideWhenUsed/>
    <w:rsid w:val="00403D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DA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03D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DAA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403DA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E5136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52FF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2F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F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359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31B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B031B"/>
    <w:pPr>
      <w:keepNext/>
      <w:keepLines/>
      <w:numPr>
        <w:numId w:val="9"/>
      </w:numPr>
      <w:spacing w:after="72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31B"/>
    <w:pPr>
      <w:keepNext/>
      <w:keepLines/>
      <w:numPr>
        <w:ilvl w:val="1"/>
        <w:numId w:val="9"/>
      </w:numPr>
      <w:spacing w:before="200" w:after="480"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031B"/>
    <w:pPr>
      <w:keepNext/>
      <w:keepLines/>
      <w:numPr>
        <w:ilvl w:val="2"/>
        <w:numId w:val="6"/>
      </w:numPr>
      <w:spacing w:after="240" w:line="240" w:lineRule="auto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31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031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B031B"/>
    <w:rPr>
      <w:rFonts w:ascii="Arial" w:eastAsiaTheme="majorEastAsia" w:hAnsi="Arial" w:cstheme="majorBidi"/>
      <w:b/>
      <w:bCs/>
      <w:sz w:val="24"/>
    </w:rPr>
  </w:style>
  <w:style w:type="paragraph" w:styleId="PargrafodaLista">
    <w:name w:val="List Paragraph"/>
    <w:basedOn w:val="Normal"/>
    <w:uiPriority w:val="34"/>
    <w:qFormat/>
    <w:rsid w:val="00557B86"/>
    <w:pPr>
      <w:ind w:left="720"/>
      <w:contextualSpacing/>
    </w:pPr>
  </w:style>
  <w:style w:type="table" w:styleId="Tabelacomgrade">
    <w:name w:val="Table Grid"/>
    <w:basedOn w:val="Tabelanormal"/>
    <w:uiPriority w:val="59"/>
    <w:rsid w:val="00F8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1118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11842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nhideWhenUsed/>
    <w:rsid w:val="00403D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DA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03D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DAA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403DA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E5136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52FF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2F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F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359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8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uri.dirickson@impacta.edu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88A26794.dotm</Template>
  <TotalTime>62</TotalTime>
  <Pages>4</Pages>
  <Words>841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fsousa</dc:creator>
  <cp:lastModifiedBy>Yuri Maximilian Rottner Dirickson</cp:lastModifiedBy>
  <cp:revision>24</cp:revision>
  <cp:lastPrinted>2016-03-05T13:12:00Z</cp:lastPrinted>
  <dcterms:created xsi:type="dcterms:W3CDTF">2017-08-21T18:35:00Z</dcterms:created>
  <dcterms:modified xsi:type="dcterms:W3CDTF">2017-09-28T19:17:00Z</dcterms:modified>
</cp:coreProperties>
</file>